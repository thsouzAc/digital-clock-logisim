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BE8E" w14:textId="730C85EB" w:rsidR="00C6554A" w:rsidRPr="005C0E40" w:rsidRDefault="00C6554A" w:rsidP="00C6554A">
      <w:pPr>
        <w:pStyle w:val="Foto"/>
        <w:rPr>
          <w:lang w:val="pt-BR"/>
        </w:rPr>
      </w:pPr>
    </w:p>
    <w:p w14:paraId="4B71526B" w14:textId="77777777" w:rsidR="007E6803" w:rsidRDefault="007E6803" w:rsidP="00C6554A">
      <w:pPr>
        <w:pStyle w:val="Ttulo"/>
        <w:rPr>
          <w:lang w:val="pt-BR"/>
        </w:rPr>
      </w:pPr>
    </w:p>
    <w:p w14:paraId="54B51142" w14:textId="77777777" w:rsidR="007E6803" w:rsidRDefault="007E6803" w:rsidP="00C6554A">
      <w:pPr>
        <w:pStyle w:val="Ttulo"/>
        <w:rPr>
          <w:lang w:val="pt-BR"/>
        </w:rPr>
      </w:pPr>
    </w:p>
    <w:p w14:paraId="32F7714B" w14:textId="77777777" w:rsidR="007E6803" w:rsidRDefault="007E6803" w:rsidP="00C6554A">
      <w:pPr>
        <w:pStyle w:val="Ttulo"/>
        <w:rPr>
          <w:lang w:val="pt-BR"/>
        </w:rPr>
      </w:pPr>
    </w:p>
    <w:p w14:paraId="08A44985" w14:textId="77777777" w:rsidR="007E6803" w:rsidRDefault="007E6803" w:rsidP="00C6554A">
      <w:pPr>
        <w:pStyle w:val="Ttulo"/>
        <w:rPr>
          <w:lang w:val="pt-BR"/>
        </w:rPr>
      </w:pPr>
    </w:p>
    <w:p w14:paraId="3EA3B820" w14:textId="77777777" w:rsidR="007E6803" w:rsidRDefault="007E6803" w:rsidP="00C6554A">
      <w:pPr>
        <w:pStyle w:val="Ttulo"/>
        <w:rPr>
          <w:lang w:val="pt-BR"/>
        </w:rPr>
      </w:pPr>
    </w:p>
    <w:p w14:paraId="07B482E1" w14:textId="77777777" w:rsidR="007E6803" w:rsidRDefault="007E6803" w:rsidP="00C6554A">
      <w:pPr>
        <w:pStyle w:val="Ttulo"/>
        <w:rPr>
          <w:lang w:val="pt-BR"/>
        </w:rPr>
      </w:pPr>
    </w:p>
    <w:p w14:paraId="208A337E" w14:textId="2CB3C5B5" w:rsidR="00C6554A" w:rsidRPr="005C0E40" w:rsidRDefault="005F3810" w:rsidP="00C6554A">
      <w:pPr>
        <w:pStyle w:val="Ttulo"/>
        <w:rPr>
          <w:lang w:val="pt-BR"/>
        </w:rPr>
      </w:pPr>
      <w:r>
        <w:rPr>
          <w:lang w:val="pt-BR"/>
        </w:rPr>
        <w:t>Circuitos digitais</w:t>
      </w:r>
    </w:p>
    <w:p w14:paraId="70E61D72" w14:textId="7BB97E9C" w:rsidR="00C6554A" w:rsidRPr="005C0E40" w:rsidRDefault="005F3810" w:rsidP="00C6554A">
      <w:pPr>
        <w:pStyle w:val="Subttulo"/>
        <w:rPr>
          <w:lang w:val="pt-BR"/>
        </w:rPr>
      </w:pPr>
      <w:r>
        <w:rPr>
          <w:lang w:val="pt-BR"/>
        </w:rPr>
        <w:t xml:space="preserve">projeto </w:t>
      </w:r>
      <w:r w:rsidR="007E6803">
        <w:rPr>
          <w:lang w:val="pt-BR"/>
        </w:rPr>
        <w:t xml:space="preserve">SIMULADOR DE </w:t>
      </w:r>
      <w:r>
        <w:rPr>
          <w:lang w:val="pt-BR"/>
        </w:rPr>
        <w:t>rel</w:t>
      </w:r>
      <w:r w:rsidR="004C3DDF">
        <w:rPr>
          <w:lang w:val="pt-BR"/>
        </w:rPr>
        <w:t>Ó</w:t>
      </w:r>
      <w:r>
        <w:rPr>
          <w:lang w:val="pt-BR"/>
        </w:rPr>
        <w:t>gio</w:t>
      </w:r>
    </w:p>
    <w:p w14:paraId="6ED11AF0" w14:textId="77777777" w:rsidR="007E6803" w:rsidRDefault="007E6803" w:rsidP="00C6554A">
      <w:pPr>
        <w:pStyle w:val="InformaesdeContato"/>
        <w:rPr>
          <w:lang w:val="pt-BR"/>
        </w:rPr>
      </w:pPr>
    </w:p>
    <w:p w14:paraId="07F4DE41" w14:textId="77777777" w:rsidR="007E6803" w:rsidRDefault="007E6803" w:rsidP="00C6554A">
      <w:pPr>
        <w:pStyle w:val="InformaesdeContato"/>
        <w:rPr>
          <w:lang w:val="pt-BR"/>
        </w:rPr>
      </w:pPr>
    </w:p>
    <w:p w14:paraId="721128E9" w14:textId="77777777" w:rsidR="007E6803" w:rsidRDefault="007E6803" w:rsidP="00C6554A">
      <w:pPr>
        <w:pStyle w:val="InformaesdeContato"/>
        <w:rPr>
          <w:lang w:val="pt-BR"/>
        </w:rPr>
      </w:pPr>
    </w:p>
    <w:p w14:paraId="282139B9" w14:textId="77777777" w:rsidR="007E6803" w:rsidRDefault="007E6803" w:rsidP="00C6554A">
      <w:pPr>
        <w:pStyle w:val="InformaesdeContato"/>
        <w:rPr>
          <w:lang w:val="pt-BR"/>
        </w:rPr>
      </w:pPr>
    </w:p>
    <w:p w14:paraId="0E69EA4D" w14:textId="77777777" w:rsidR="007E6803" w:rsidRDefault="007E6803" w:rsidP="00C6554A">
      <w:pPr>
        <w:pStyle w:val="InformaesdeContato"/>
        <w:rPr>
          <w:lang w:val="pt-BR"/>
        </w:rPr>
      </w:pPr>
    </w:p>
    <w:p w14:paraId="27F5AD25" w14:textId="77777777" w:rsidR="007E6803" w:rsidRDefault="007E6803" w:rsidP="00C6554A">
      <w:pPr>
        <w:pStyle w:val="InformaesdeContato"/>
        <w:rPr>
          <w:lang w:val="pt-BR"/>
        </w:rPr>
      </w:pPr>
    </w:p>
    <w:p w14:paraId="7D70D833" w14:textId="77777777" w:rsidR="007E6803" w:rsidRDefault="007E6803" w:rsidP="00C6554A">
      <w:pPr>
        <w:pStyle w:val="InformaesdeContato"/>
        <w:rPr>
          <w:lang w:val="pt-BR"/>
        </w:rPr>
      </w:pPr>
    </w:p>
    <w:p w14:paraId="749C7FED" w14:textId="77777777" w:rsidR="007E6803" w:rsidRDefault="007E6803" w:rsidP="00C6554A">
      <w:pPr>
        <w:pStyle w:val="InformaesdeContato"/>
        <w:rPr>
          <w:lang w:val="pt-BR"/>
        </w:rPr>
      </w:pPr>
    </w:p>
    <w:p w14:paraId="062A26CC" w14:textId="77777777" w:rsidR="007E6803" w:rsidRDefault="007E6803" w:rsidP="00C6554A">
      <w:pPr>
        <w:pStyle w:val="InformaesdeContato"/>
        <w:rPr>
          <w:lang w:val="pt-BR"/>
        </w:rPr>
      </w:pPr>
    </w:p>
    <w:p w14:paraId="34285FB6" w14:textId="77777777" w:rsidR="007E6803" w:rsidRDefault="007E6803" w:rsidP="00C6554A">
      <w:pPr>
        <w:pStyle w:val="InformaesdeContato"/>
        <w:rPr>
          <w:lang w:val="pt-BR"/>
        </w:rPr>
      </w:pPr>
    </w:p>
    <w:p w14:paraId="0CCD69DD" w14:textId="77777777" w:rsidR="007E6803" w:rsidRDefault="007E6803" w:rsidP="00C6554A">
      <w:pPr>
        <w:pStyle w:val="InformaesdeContato"/>
        <w:rPr>
          <w:lang w:val="pt-BR"/>
        </w:rPr>
      </w:pPr>
    </w:p>
    <w:p w14:paraId="55B7E4F2" w14:textId="77777777" w:rsidR="007E6803" w:rsidRDefault="007E6803" w:rsidP="00C6554A">
      <w:pPr>
        <w:pStyle w:val="InformaesdeContato"/>
        <w:rPr>
          <w:lang w:val="pt-BR"/>
        </w:rPr>
      </w:pPr>
    </w:p>
    <w:p w14:paraId="75978D2B" w14:textId="77777777" w:rsidR="007E6803" w:rsidRDefault="007E6803" w:rsidP="00C6554A">
      <w:pPr>
        <w:pStyle w:val="InformaesdeContato"/>
        <w:rPr>
          <w:lang w:val="pt-BR"/>
        </w:rPr>
      </w:pPr>
    </w:p>
    <w:p w14:paraId="3A957AF4" w14:textId="77777777" w:rsidR="007E6803" w:rsidRDefault="007E6803" w:rsidP="00C6554A">
      <w:pPr>
        <w:pStyle w:val="InformaesdeContato"/>
        <w:rPr>
          <w:lang w:val="pt-BR"/>
        </w:rPr>
      </w:pPr>
    </w:p>
    <w:p w14:paraId="2DFAFB7B" w14:textId="77777777" w:rsidR="007E6803" w:rsidRDefault="007E6803" w:rsidP="00C6554A">
      <w:pPr>
        <w:pStyle w:val="InformaesdeContato"/>
        <w:rPr>
          <w:lang w:val="pt-BR"/>
        </w:rPr>
      </w:pPr>
    </w:p>
    <w:p w14:paraId="42C5F5C9" w14:textId="77777777" w:rsidR="007E6803" w:rsidRDefault="007E6803" w:rsidP="00C6554A">
      <w:pPr>
        <w:pStyle w:val="InformaesdeContato"/>
        <w:rPr>
          <w:lang w:val="pt-BR"/>
        </w:rPr>
      </w:pPr>
    </w:p>
    <w:p w14:paraId="38AEC12E" w14:textId="77777777" w:rsidR="007E6803" w:rsidRDefault="007E6803" w:rsidP="00C6554A">
      <w:pPr>
        <w:pStyle w:val="InformaesdeContato"/>
        <w:rPr>
          <w:lang w:val="pt-BR"/>
        </w:rPr>
      </w:pPr>
    </w:p>
    <w:p w14:paraId="64FDB8D7" w14:textId="77777777" w:rsidR="007E6803" w:rsidRDefault="007E6803" w:rsidP="00C6554A">
      <w:pPr>
        <w:pStyle w:val="InformaesdeContato"/>
        <w:rPr>
          <w:lang w:val="pt-BR"/>
        </w:rPr>
      </w:pPr>
    </w:p>
    <w:p w14:paraId="11D59B8D" w14:textId="77777777" w:rsidR="007E6803" w:rsidRDefault="007E6803" w:rsidP="00C6554A">
      <w:pPr>
        <w:pStyle w:val="InformaesdeContato"/>
        <w:rPr>
          <w:lang w:val="pt-BR"/>
        </w:rPr>
      </w:pPr>
    </w:p>
    <w:p w14:paraId="5645CDBB" w14:textId="77777777" w:rsidR="007E6803" w:rsidRDefault="007E6803" w:rsidP="00C6554A">
      <w:pPr>
        <w:pStyle w:val="InformaesdeContato"/>
        <w:rPr>
          <w:lang w:val="pt-BR"/>
        </w:rPr>
      </w:pPr>
    </w:p>
    <w:p w14:paraId="447D9BFF" w14:textId="77777777" w:rsidR="007E6803" w:rsidRDefault="007E6803" w:rsidP="00C6554A">
      <w:pPr>
        <w:pStyle w:val="InformaesdeContato"/>
        <w:rPr>
          <w:lang w:val="pt-BR"/>
        </w:rPr>
      </w:pPr>
    </w:p>
    <w:p w14:paraId="367BAF9E" w14:textId="77777777" w:rsidR="007E6803" w:rsidRDefault="007E6803" w:rsidP="00C6554A">
      <w:pPr>
        <w:pStyle w:val="InformaesdeContato"/>
        <w:rPr>
          <w:lang w:val="pt-BR"/>
        </w:rPr>
      </w:pPr>
    </w:p>
    <w:p w14:paraId="470492DA" w14:textId="59CD0014" w:rsidR="00C6554A" w:rsidRPr="005C0E40" w:rsidRDefault="005F3810" w:rsidP="00C6554A">
      <w:pPr>
        <w:pStyle w:val="InformaesdeContato"/>
        <w:rPr>
          <w:lang w:val="pt-BR"/>
        </w:rPr>
      </w:pPr>
      <w:r>
        <w:rPr>
          <w:lang w:val="pt-BR"/>
        </w:rPr>
        <w:t xml:space="preserve">Thiago de </w:t>
      </w:r>
      <w:r w:rsidR="00D6605F">
        <w:rPr>
          <w:lang w:val="pt-BR"/>
        </w:rPr>
        <w:t>S</w:t>
      </w:r>
      <w:r>
        <w:rPr>
          <w:lang w:val="pt-BR"/>
        </w:rPr>
        <w:t xml:space="preserve">ouza </w:t>
      </w:r>
      <w:r w:rsidR="00D6605F">
        <w:rPr>
          <w:lang w:val="pt-BR"/>
        </w:rPr>
        <w:t>B</w:t>
      </w:r>
      <w:r>
        <w:rPr>
          <w:lang w:val="pt-BR"/>
        </w:rPr>
        <w:t>rito</w:t>
      </w:r>
      <w:r w:rsidR="00C6554A" w:rsidRPr="005C0E40">
        <w:rPr>
          <w:lang w:val="pt-BR" w:bidi="pt-BR"/>
        </w:rPr>
        <w:t xml:space="preserve"> | </w:t>
      </w:r>
      <w:r w:rsidR="00D6605F">
        <w:rPr>
          <w:lang w:val="pt-BR"/>
        </w:rPr>
        <w:t>C</w:t>
      </w:r>
      <w:r>
        <w:rPr>
          <w:lang w:val="pt-BR"/>
        </w:rPr>
        <w:t xml:space="preserve">iência da </w:t>
      </w:r>
      <w:r w:rsidR="00D6605F">
        <w:rPr>
          <w:lang w:val="pt-BR"/>
        </w:rPr>
        <w:t>C</w:t>
      </w:r>
      <w:r>
        <w:rPr>
          <w:lang w:val="pt-BR"/>
        </w:rPr>
        <w:t>omputação</w:t>
      </w:r>
      <w:r w:rsidR="00C6554A" w:rsidRPr="005C0E40">
        <w:rPr>
          <w:lang w:val="pt-BR" w:bidi="pt-BR"/>
        </w:rPr>
        <w:t xml:space="preserve"> |</w:t>
      </w:r>
      <w:r>
        <w:rPr>
          <w:lang w:val="pt-BR" w:bidi="pt-BR"/>
        </w:rPr>
        <w:t xml:space="preserve"> 21/11/2022</w:t>
      </w:r>
      <w:r w:rsidR="00C6554A" w:rsidRPr="005C0E40">
        <w:rPr>
          <w:lang w:val="pt-BR" w:bidi="pt-BR"/>
        </w:rPr>
        <w:br w:type="page"/>
      </w:r>
    </w:p>
    <w:p w14:paraId="15829987" w14:textId="78F42DC5" w:rsidR="00C6554A" w:rsidRDefault="007E6803" w:rsidP="007E6803">
      <w:pPr>
        <w:pStyle w:val="Ttulo1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 xml:space="preserve">IMPLEMENTAÇÃO DE UM RELÓGIO </w:t>
      </w:r>
      <w:r w:rsidR="00F069B0">
        <w:rPr>
          <w:lang w:val="pt-BR"/>
        </w:rPr>
        <w:t>SIMPLES:</w:t>
      </w:r>
    </w:p>
    <w:p w14:paraId="41C4FCC8" w14:textId="5EE54CC1" w:rsidR="00033A12" w:rsidRDefault="007E6803" w:rsidP="007E6803">
      <w:pPr>
        <w:pStyle w:val="PargrafodaLista"/>
        <w:numPr>
          <w:ilvl w:val="0"/>
          <w:numId w:val="17"/>
        </w:numPr>
        <w:rPr>
          <w:lang w:val="pt-BR"/>
        </w:rPr>
      </w:pPr>
      <w:r w:rsidRPr="007E6803">
        <w:rPr>
          <w:lang w:val="pt-BR"/>
        </w:rPr>
        <w:t>CIRCUITO CONTADOR DE 0 À 9</w:t>
      </w:r>
      <w:r w:rsidR="00C920CE">
        <w:rPr>
          <w:lang w:val="pt-BR"/>
        </w:rPr>
        <w:t>:</w:t>
      </w:r>
    </w:p>
    <w:p w14:paraId="2B860216" w14:textId="57BEE7E3" w:rsidR="007E6803" w:rsidRDefault="007E6803" w:rsidP="007E6803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54802DD" wp14:editId="2A82E220">
            <wp:simplePos x="0" y="0"/>
            <wp:positionH relativeFrom="margin">
              <wp:align>center</wp:align>
            </wp:positionH>
            <wp:positionV relativeFrom="margin">
              <wp:posOffset>763905</wp:posOffset>
            </wp:positionV>
            <wp:extent cx="3240000" cy="2910383"/>
            <wp:effectExtent l="0" t="0" r="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10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D1CCE" w14:textId="09E37E66" w:rsidR="007E6803" w:rsidRDefault="007E6803" w:rsidP="007E6803">
      <w:pPr>
        <w:rPr>
          <w:lang w:val="pt-BR"/>
        </w:rPr>
      </w:pPr>
    </w:p>
    <w:p w14:paraId="7774C73F" w14:textId="560CC4EE" w:rsidR="007E6803" w:rsidRDefault="007E6803" w:rsidP="007E6803">
      <w:pPr>
        <w:rPr>
          <w:lang w:val="pt-BR"/>
        </w:rPr>
      </w:pPr>
    </w:p>
    <w:p w14:paraId="42EBC0D8" w14:textId="6951E4E6" w:rsidR="007E6803" w:rsidRDefault="007E6803" w:rsidP="007E6803">
      <w:pPr>
        <w:rPr>
          <w:lang w:val="pt-BR"/>
        </w:rPr>
      </w:pPr>
    </w:p>
    <w:p w14:paraId="05C741DF" w14:textId="4836B438" w:rsidR="007E6803" w:rsidRDefault="007E6803" w:rsidP="007E6803">
      <w:pPr>
        <w:rPr>
          <w:lang w:val="pt-BR"/>
        </w:rPr>
      </w:pPr>
    </w:p>
    <w:p w14:paraId="75ACA8A0" w14:textId="7BCDEB9F" w:rsidR="007E6803" w:rsidRDefault="007E6803" w:rsidP="007E6803">
      <w:pPr>
        <w:rPr>
          <w:lang w:val="pt-BR"/>
        </w:rPr>
      </w:pPr>
    </w:p>
    <w:p w14:paraId="25D52960" w14:textId="7DA11007" w:rsidR="007E6803" w:rsidRDefault="007E6803" w:rsidP="007E6803">
      <w:pPr>
        <w:rPr>
          <w:lang w:val="pt-BR"/>
        </w:rPr>
      </w:pPr>
    </w:p>
    <w:p w14:paraId="26F0D9AD" w14:textId="00DB8284" w:rsidR="007E6803" w:rsidRDefault="007E6803" w:rsidP="007E6803">
      <w:pPr>
        <w:rPr>
          <w:lang w:val="pt-BR"/>
        </w:rPr>
      </w:pPr>
    </w:p>
    <w:p w14:paraId="002AAC11" w14:textId="0017BECE" w:rsidR="007E6803" w:rsidRDefault="007E6803" w:rsidP="007E6803">
      <w:pPr>
        <w:rPr>
          <w:lang w:val="pt-BR"/>
        </w:rPr>
      </w:pPr>
    </w:p>
    <w:p w14:paraId="29FF8D69" w14:textId="4BE0B56E" w:rsidR="007E6803" w:rsidRDefault="007E6803" w:rsidP="007E6803">
      <w:pPr>
        <w:rPr>
          <w:lang w:val="pt-BR"/>
        </w:rPr>
      </w:pPr>
    </w:p>
    <w:p w14:paraId="069D2557" w14:textId="498221E3" w:rsidR="007E6803" w:rsidRDefault="007E6803" w:rsidP="007E6803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CIRCUITO FEITO COM UM REGISTRADOR, UM SOMADOR E UM DETECTOR DO NÚMERO 10 (1010)</w:t>
      </w:r>
      <w:r w:rsidR="00C920CE">
        <w:rPr>
          <w:lang w:val="pt-BR"/>
        </w:rPr>
        <w:t>,</w:t>
      </w:r>
      <w:r>
        <w:rPr>
          <w:lang w:val="pt-BR"/>
        </w:rPr>
        <w:t xml:space="preserve"> QUANDO DETECTADO FAZ COM QUE O CIRCUITO REINICIE PARA O 0 NOVAMENTE.</w:t>
      </w:r>
    </w:p>
    <w:p w14:paraId="7E59C2E3" w14:textId="1A3BB91D" w:rsidR="007E6803" w:rsidRDefault="007E6803" w:rsidP="007E6803">
      <w:pPr>
        <w:pStyle w:val="PargrafodaLista"/>
        <w:rPr>
          <w:lang w:val="pt-BR"/>
        </w:rPr>
      </w:pPr>
    </w:p>
    <w:p w14:paraId="00394403" w14:textId="0DC8B48D" w:rsidR="007E6803" w:rsidRDefault="007E6803" w:rsidP="007E6803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CIRCUITO CONTADOR </w:t>
      </w:r>
      <w:r w:rsidR="00C920CE">
        <w:rPr>
          <w:lang w:val="pt-BR"/>
        </w:rPr>
        <w:t>DE 0 A 59:</w:t>
      </w:r>
      <w:r w:rsidR="00C920CE">
        <w:rPr>
          <w:noProof/>
          <w:lang w:val="pt-BR"/>
        </w:rPr>
        <w:drawing>
          <wp:inline distT="0" distB="0" distL="0" distR="0" wp14:anchorId="67C3352D" wp14:editId="1BC331ED">
            <wp:extent cx="4870960" cy="28800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8DD" w14:textId="7E66ACEA" w:rsidR="00C920CE" w:rsidRDefault="00C920CE" w:rsidP="00C920CE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CIRCUITO FEITO COM DOIS CONTADORE DE 0 A 9, QUANDO O PRIMEIRO É REINICIADO, ACIONA O SEGUNDO CONTADOR QUE FAZ COM QUE QUANDO O SEGUNDO CONTADOR CHEGAR </w:t>
      </w:r>
      <w:r w:rsidR="004C3DDF">
        <w:rPr>
          <w:lang w:val="pt-BR"/>
        </w:rPr>
        <w:t>AO</w:t>
      </w:r>
      <w:r>
        <w:rPr>
          <w:lang w:val="pt-BR"/>
        </w:rPr>
        <w:t xml:space="preserve"> NÚMERO </w:t>
      </w:r>
      <w:r w:rsidR="004C3DDF">
        <w:rPr>
          <w:lang w:val="pt-BR"/>
        </w:rPr>
        <w:t>6</w:t>
      </w:r>
      <w:r>
        <w:rPr>
          <w:lang w:val="pt-BR"/>
        </w:rPr>
        <w:t>, TAMBÉM TEM O CIRCUITO REINICIADO.</w:t>
      </w:r>
    </w:p>
    <w:p w14:paraId="69D54A8B" w14:textId="04A47F4B" w:rsidR="00C920CE" w:rsidRDefault="00C920CE" w:rsidP="00157754">
      <w:pPr>
        <w:pStyle w:val="PargrafodaLista"/>
        <w:rPr>
          <w:lang w:val="pt-BR"/>
        </w:rPr>
      </w:pPr>
    </w:p>
    <w:p w14:paraId="707D80C7" w14:textId="62F29D75" w:rsidR="00157754" w:rsidRDefault="00157754" w:rsidP="0015775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>CIRCUITO CONTADOR DE 0 A 24:</w:t>
      </w:r>
      <w:r w:rsidR="00CC3EC7">
        <w:rPr>
          <w:noProof/>
          <w:lang w:val="pt-BR"/>
        </w:rPr>
        <w:drawing>
          <wp:inline distT="0" distB="0" distL="0" distR="0" wp14:anchorId="108F8BDD" wp14:editId="6D4B57A1">
            <wp:extent cx="5274310" cy="38163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B61" w14:textId="29DBCD56" w:rsidR="00157754" w:rsidRDefault="00157754" w:rsidP="00157754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CIRCUITO FEITO COM DOIS CONTADORES DE 0 A 9, COM AS SAIDAS LIGADAS A UMA PORTA XOR QUE DETECTA OS NUMÉROS E COM ISSO VAMOS TER UM RELOGIO SIMPLES</w:t>
      </w:r>
      <w:r w:rsidR="009F5487">
        <w:rPr>
          <w:lang w:val="pt-BR"/>
        </w:rPr>
        <w:t>:</w:t>
      </w:r>
    </w:p>
    <w:p w14:paraId="280288AA" w14:textId="61F33C0A" w:rsidR="00157754" w:rsidRDefault="00157754" w:rsidP="009F5487">
      <w:pPr>
        <w:rPr>
          <w:noProof/>
          <w:lang w:val="pt-BR"/>
        </w:rPr>
      </w:pPr>
    </w:p>
    <w:p w14:paraId="00AAA5BF" w14:textId="66A06B29" w:rsidR="00CC3EC7" w:rsidRDefault="00CC3EC7" w:rsidP="009F5487">
      <w:pPr>
        <w:rPr>
          <w:noProof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445CEDA6" wp14:editId="210ED8AA">
            <wp:simplePos x="0" y="0"/>
            <wp:positionH relativeFrom="margin">
              <wp:posOffset>-1270</wp:posOffset>
            </wp:positionH>
            <wp:positionV relativeFrom="margin">
              <wp:posOffset>5546714</wp:posOffset>
            </wp:positionV>
            <wp:extent cx="5274310" cy="2180590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C37FD" w14:textId="0024BEF9" w:rsidR="00CC3EC7" w:rsidRDefault="00CC3EC7" w:rsidP="009F5487">
      <w:pPr>
        <w:rPr>
          <w:noProof/>
          <w:lang w:val="pt-BR"/>
        </w:rPr>
      </w:pPr>
    </w:p>
    <w:p w14:paraId="4DA886BC" w14:textId="3624787D" w:rsidR="00CC3EC7" w:rsidRDefault="00CC3EC7" w:rsidP="009F5487">
      <w:pPr>
        <w:rPr>
          <w:noProof/>
          <w:lang w:val="pt-BR"/>
        </w:rPr>
      </w:pPr>
    </w:p>
    <w:p w14:paraId="6FA082ED" w14:textId="47674783" w:rsidR="00CC3EC7" w:rsidRDefault="00CC3EC7" w:rsidP="009F5487">
      <w:pPr>
        <w:rPr>
          <w:noProof/>
          <w:lang w:val="pt-BR"/>
        </w:rPr>
      </w:pPr>
    </w:p>
    <w:p w14:paraId="4F5C63A8" w14:textId="7804D921" w:rsidR="00CC3EC7" w:rsidRDefault="00CC3EC7" w:rsidP="009F5487">
      <w:pPr>
        <w:rPr>
          <w:noProof/>
          <w:lang w:val="pt-BR"/>
        </w:rPr>
      </w:pPr>
    </w:p>
    <w:p w14:paraId="13296601" w14:textId="1D02207F" w:rsidR="00D50B51" w:rsidRDefault="001D24ED" w:rsidP="00D50B51">
      <w:pPr>
        <w:pStyle w:val="Ttulo1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 xml:space="preserve">  </w:t>
      </w:r>
      <w:r w:rsidR="008637A2">
        <w:rPr>
          <w:lang w:val="pt-BR"/>
        </w:rPr>
        <w:t>IMPLEMENTAÇÃO DO ALARME E MUDANÇA</w:t>
      </w:r>
      <w:r w:rsidR="002E3618">
        <w:rPr>
          <w:lang w:val="pt-BR"/>
        </w:rPr>
        <w:t>:</w:t>
      </w:r>
    </w:p>
    <w:p w14:paraId="01E2063E" w14:textId="15779A80" w:rsidR="008637A2" w:rsidRDefault="008637A2" w:rsidP="008637A2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CIRCUITO DO RELÓGIO NORMAL:</w:t>
      </w:r>
    </w:p>
    <w:p w14:paraId="3A379448" w14:textId="286EE3CA" w:rsidR="008637A2" w:rsidRPr="008637A2" w:rsidRDefault="008637A2" w:rsidP="008637A2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1F632E34" wp14:editId="41257434">
            <wp:simplePos x="0" y="0"/>
            <wp:positionH relativeFrom="margin">
              <wp:align>center</wp:align>
            </wp:positionH>
            <wp:positionV relativeFrom="margin">
              <wp:posOffset>624829</wp:posOffset>
            </wp:positionV>
            <wp:extent cx="3019425" cy="36957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795A5" w14:textId="019C4505" w:rsidR="00CC3EC7" w:rsidRPr="00CC3EC7" w:rsidRDefault="00CC3EC7" w:rsidP="00D50B51">
      <w:pPr>
        <w:pStyle w:val="PargrafodaLista"/>
        <w:rPr>
          <w:noProof/>
          <w:lang w:val="pt-BR"/>
        </w:rPr>
      </w:pPr>
    </w:p>
    <w:p w14:paraId="204F422D" w14:textId="4357906C" w:rsidR="00CC3EC7" w:rsidRDefault="00CC3EC7" w:rsidP="009F5487">
      <w:pPr>
        <w:rPr>
          <w:noProof/>
          <w:lang w:val="pt-BR"/>
        </w:rPr>
      </w:pPr>
    </w:p>
    <w:p w14:paraId="7675729C" w14:textId="44E9376F" w:rsidR="00CC3EC7" w:rsidRDefault="00CC3EC7" w:rsidP="009F5487">
      <w:pPr>
        <w:rPr>
          <w:noProof/>
          <w:lang w:val="pt-BR"/>
        </w:rPr>
      </w:pPr>
    </w:p>
    <w:p w14:paraId="23D4BBD0" w14:textId="3335DEC0" w:rsidR="00CC3EC7" w:rsidRDefault="00CC3EC7" w:rsidP="009F5487">
      <w:pPr>
        <w:rPr>
          <w:noProof/>
          <w:lang w:val="pt-BR"/>
        </w:rPr>
      </w:pPr>
    </w:p>
    <w:p w14:paraId="34AF2A77" w14:textId="0D1441E7" w:rsidR="00CC3EC7" w:rsidRDefault="00CC3EC7" w:rsidP="009F5487">
      <w:pPr>
        <w:rPr>
          <w:noProof/>
          <w:lang w:val="pt-BR"/>
        </w:rPr>
      </w:pPr>
    </w:p>
    <w:p w14:paraId="08E9EF04" w14:textId="11832627" w:rsidR="00CC3EC7" w:rsidRDefault="00CC3EC7" w:rsidP="009F5487">
      <w:pPr>
        <w:rPr>
          <w:noProof/>
          <w:lang w:val="pt-BR"/>
        </w:rPr>
      </w:pPr>
    </w:p>
    <w:p w14:paraId="6F5B5465" w14:textId="62A6757F" w:rsidR="00CC3EC7" w:rsidRDefault="00CC3EC7" w:rsidP="009F5487">
      <w:pPr>
        <w:rPr>
          <w:noProof/>
          <w:lang w:val="pt-BR"/>
        </w:rPr>
      </w:pPr>
    </w:p>
    <w:p w14:paraId="2996CC14" w14:textId="3C58E6F5" w:rsidR="00CC3EC7" w:rsidRDefault="00CC3EC7" w:rsidP="009F5487">
      <w:pPr>
        <w:rPr>
          <w:noProof/>
          <w:lang w:val="pt-BR"/>
        </w:rPr>
      </w:pPr>
    </w:p>
    <w:p w14:paraId="7A1EFD92" w14:textId="11F2D350" w:rsidR="00CC3EC7" w:rsidRDefault="00CC3EC7" w:rsidP="009F5487">
      <w:pPr>
        <w:rPr>
          <w:noProof/>
          <w:lang w:val="pt-BR"/>
        </w:rPr>
      </w:pPr>
    </w:p>
    <w:p w14:paraId="2BA14E8C" w14:textId="5B4BFE27" w:rsidR="00CC3EC7" w:rsidRDefault="00CC3EC7" w:rsidP="009F5487">
      <w:pPr>
        <w:rPr>
          <w:lang w:val="pt-BR"/>
        </w:rPr>
      </w:pPr>
    </w:p>
    <w:p w14:paraId="31C03A5F" w14:textId="6194860A" w:rsidR="008637A2" w:rsidRDefault="008637A2" w:rsidP="009F5487">
      <w:pPr>
        <w:rPr>
          <w:lang w:val="pt-BR"/>
        </w:rPr>
      </w:pPr>
    </w:p>
    <w:p w14:paraId="3A2E53C8" w14:textId="6234776F" w:rsidR="008637A2" w:rsidRDefault="00DD284E" w:rsidP="008637A2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CIRCUITO DO RELOGIO FOI FEITO PELO ULTIMO MOSTRADO.</w:t>
      </w:r>
    </w:p>
    <w:p w14:paraId="76082993" w14:textId="2C0687F1" w:rsidR="00DD284E" w:rsidRDefault="00DD284E" w:rsidP="00DD284E">
      <w:pPr>
        <w:pStyle w:val="PargrafodaLista"/>
        <w:rPr>
          <w:lang w:val="pt-BR"/>
        </w:rPr>
      </w:pPr>
    </w:p>
    <w:p w14:paraId="1199F7FA" w14:textId="5D033D7D" w:rsidR="00DD284E" w:rsidRDefault="00DD284E" w:rsidP="00DD284E">
      <w:pPr>
        <w:pStyle w:val="PargrafodaLista"/>
        <w:rPr>
          <w:lang w:val="pt-BR"/>
        </w:rPr>
      </w:pPr>
    </w:p>
    <w:p w14:paraId="37E4C297" w14:textId="2316CDFC" w:rsidR="00DD284E" w:rsidRDefault="00DD284E" w:rsidP="00DD284E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CIRCUITO DO ALARME </w:t>
      </w:r>
    </w:p>
    <w:p w14:paraId="1CADE0E5" w14:textId="6CA84437" w:rsidR="00DD284E" w:rsidRDefault="00DD284E" w:rsidP="00DD284E">
      <w:pPr>
        <w:pStyle w:val="PargrafodaLista"/>
        <w:rPr>
          <w:lang w:val="pt-BR"/>
        </w:rPr>
      </w:pPr>
    </w:p>
    <w:p w14:paraId="11E625F0" w14:textId="0E4DE453" w:rsidR="00DD284E" w:rsidRDefault="00DD284E" w:rsidP="00DD284E">
      <w:pPr>
        <w:pStyle w:val="PargrafodaLista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1CC765F" wp14:editId="04EA3874">
            <wp:simplePos x="0" y="0"/>
            <wp:positionH relativeFrom="margin">
              <wp:align>center</wp:align>
            </wp:positionH>
            <wp:positionV relativeFrom="margin">
              <wp:posOffset>5403850</wp:posOffset>
            </wp:positionV>
            <wp:extent cx="2587625" cy="2528570"/>
            <wp:effectExtent l="0" t="0" r="3175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DA3A" w14:textId="2BC3C621" w:rsidR="00DD284E" w:rsidRDefault="00DD284E" w:rsidP="00DD284E">
      <w:pPr>
        <w:pStyle w:val="PargrafodaLista"/>
        <w:rPr>
          <w:lang w:val="pt-BR"/>
        </w:rPr>
      </w:pPr>
    </w:p>
    <w:p w14:paraId="1094986A" w14:textId="29DA837C" w:rsidR="00DD284E" w:rsidRDefault="00DD284E" w:rsidP="00DD284E">
      <w:pPr>
        <w:pStyle w:val="PargrafodaLista"/>
        <w:rPr>
          <w:lang w:val="pt-BR"/>
        </w:rPr>
      </w:pPr>
    </w:p>
    <w:p w14:paraId="524B7D17" w14:textId="09205A90" w:rsidR="00DD284E" w:rsidRDefault="00DD284E" w:rsidP="00DD284E">
      <w:pPr>
        <w:pStyle w:val="PargrafodaLista"/>
        <w:rPr>
          <w:lang w:val="pt-BR"/>
        </w:rPr>
      </w:pPr>
    </w:p>
    <w:p w14:paraId="78CD1A33" w14:textId="4048EA84" w:rsidR="00DD284E" w:rsidRDefault="00DD284E" w:rsidP="00DD284E">
      <w:pPr>
        <w:pStyle w:val="PargrafodaLista"/>
        <w:rPr>
          <w:lang w:val="pt-BR"/>
        </w:rPr>
      </w:pPr>
    </w:p>
    <w:p w14:paraId="2E52A910" w14:textId="7EC77351" w:rsidR="00DD284E" w:rsidRDefault="00DD284E" w:rsidP="00DD284E">
      <w:pPr>
        <w:pStyle w:val="PargrafodaLista"/>
        <w:rPr>
          <w:lang w:val="pt-BR"/>
        </w:rPr>
      </w:pPr>
    </w:p>
    <w:p w14:paraId="2D3D08CB" w14:textId="0675FE99" w:rsidR="00DD284E" w:rsidRDefault="00DD284E" w:rsidP="00DD284E">
      <w:pPr>
        <w:pStyle w:val="PargrafodaLista"/>
        <w:rPr>
          <w:lang w:val="pt-BR"/>
        </w:rPr>
      </w:pPr>
    </w:p>
    <w:p w14:paraId="6FBEFE40" w14:textId="0D2CD6DD" w:rsidR="00DD284E" w:rsidRDefault="00DD284E" w:rsidP="00DD284E">
      <w:pPr>
        <w:pStyle w:val="PargrafodaLista"/>
        <w:rPr>
          <w:lang w:val="pt-BR"/>
        </w:rPr>
      </w:pPr>
    </w:p>
    <w:p w14:paraId="0C3B8846" w14:textId="62E78A71" w:rsidR="00DD284E" w:rsidRDefault="00DD284E" w:rsidP="00DD284E">
      <w:pPr>
        <w:pStyle w:val="PargrafodaLista"/>
        <w:rPr>
          <w:lang w:val="pt-BR"/>
        </w:rPr>
      </w:pPr>
    </w:p>
    <w:p w14:paraId="67B706E9" w14:textId="73910E21" w:rsidR="00DD284E" w:rsidRDefault="00DD284E" w:rsidP="00DD284E">
      <w:pPr>
        <w:pStyle w:val="PargrafodaLista"/>
        <w:rPr>
          <w:lang w:val="pt-BR"/>
        </w:rPr>
      </w:pPr>
    </w:p>
    <w:p w14:paraId="1ED80100" w14:textId="5FAB1DF6" w:rsidR="00DD284E" w:rsidRDefault="00DD284E" w:rsidP="00DD284E">
      <w:pPr>
        <w:pStyle w:val="PargrafodaLista"/>
        <w:rPr>
          <w:lang w:val="pt-BR"/>
        </w:rPr>
      </w:pPr>
    </w:p>
    <w:p w14:paraId="42A952B7" w14:textId="74D702FB" w:rsidR="00DD284E" w:rsidRDefault="00DD284E" w:rsidP="00DD284E">
      <w:pPr>
        <w:pStyle w:val="PargrafodaLista"/>
        <w:rPr>
          <w:lang w:val="pt-BR"/>
        </w:rPr>
      </w:pPr>
    </w:p>
    <w:p w14:paraId="779A427A" w14:textId="73F546B7" w:rsidR="00DD284E" w:rsidRDefault="00DD284E" w:rsidP="00DD284E">
      <w:pPr>
        <w:pStyle w:val="PargrafodaLista"/>
        <w:rPr>
          <w:lang w:val="pt-BR"/>
        </w:rPr>
      </w:pPr>
    </w:p>
    <w:p w14:paraId="23A6D930" w14:textId="52E6BFE8" w:rsidR="00DD284E" w:rsidRDefault="00DD284E" w:rsidP="00DD284E">
      <w:pPr>
        <w:pStyle w:val="PargrafodaLista"/>
        <w:rPr>
          <w:lang w:val="pt-BR"/>
        </w:rPr>
      </w:pPr>
    </w:p>
    <w:p w14:paraId="717AEB24" w14:textId="7CDE0B78" w:rsidR="00DD284E" w:rsidRDefault="00DD284E" w:rsidP="005330D0">
      <w:pPr>
        <w:pStyle w:val="PargrafodaLista"/>
        <w:numPr>
          <w:ilvl w:val="0"/>
          <w:numId w:val="16"/>
        </w:numPr>
        <w:rPr>
          <w:lang w:val="pt-BR"/>
        </w:rPr>
      </w:pPr>
      <w:r w:rsidRPr="005330D0">
        <w:rPr>
          <w:lang w:val="pt-BR"/>
        </w:rPr>
        <w:t>CIRCUITO IDENTICO</w:t>
      </w:r>
      <w:r w:rsidR="005330D0" w:rsidRPr="005330D0">
        <w:rPr>
          <w:lang w:val="pt-BR"/>
        </w:rPr>
        <w:t xml:space="preserve"> AO RELÓGIO POREM AO INVES DE SER LIGADO AO CLOCK É LIGADO AO UMA CONSTANTE DE VALOR </w:t>
      </w:r>
      <w:r w:rsidR="004C3DDF">
        <w:rPr>
          <w:lang w:val="pt-BR"/>
        </w:rPr>
        <w:t xml:space="preserve">= </w:t>
      </w:r>
      <w:r w:rsidR="005330D0" w:rsidRPr="005330D0">
        <w:rPr>
          <w:lang w:val="pt-BR"/>
        </w:rPr>
        <w:t>0.</w:t>
      </w:r>
    </w:p>
    <w:p w14:paraId="3F1752DB" w14:textId="280D230E" w:rsidR="002E3618" w:rsidRDefault="002E3618" w:rsidP="002E3618">
      <w:pPr>
        <w:pStyle w:val="Ttulo1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 xml:space="preserve">  IMPLEMENTAÇÃO DAS MÁQUINAS DE ESTADO E AJUSTES FINAIS:</w:t>
      </w:r>
    </w:p>
    <w:p w14:paraId="1B06AB0D" w14:textId="39EDEF69" w:rsidR="002E3618" w:rsidRPr="002E3618" w:rsidRDefault="002E3618" w:rsidP="002E361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CIRCUITO QUE SELECIONA O RELOGIO OU O ALARME A PARTIR DE UMA ENTRADA </w:t>
      </w:r>
      <w:r w:rsidR="00F001B7">
        <w:rPr>
          <w:lang w:val="pt-BR"/>
        </w:rPr>
        <w:t xml:space="preserve">“s” </w:t>
      </w:r>
      <w:r w:rsidR="004C3DDF">
        <w:rPr>
          <w:lang w:val="pt-BR"/>
        </w:rPr>
        <w:t>=</w:t>
      </w:r>
      <w:r w:rsidR="00F001B7">
        <w:rPr>
          <w:lang w:val="pt-BR"/>
        </w:rPr>
        <w:t xml:space="preserve"> 0/1</w:t>
      </w:r>
      <w:r>
        <w:rPr>
          <w:lang w:val="pt-BR"/>
        </w:rPr>
        <w:t>:</w:t>
      </w:r>
    </w:p>
    <w:p w14:paraId="7CA7F604" w14:textId="14CA3F8E" w:rsidR="002E3618" w:rsidRDefault="00F001B7" w:rsidP="002E3618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78B468DC" wp14:editId="5AE0F0E2">
            <wp:simplePos x="0" y="0"/>
            <wp:positionH relativeFrom="margin">
              <wp:align>center</wp:align>
            </wp:positionH>
            <wp:positionV relativeFrom="margin">
              <wp:posOffset>1287753</wp:posOffset>
            </wp:positionV>
            <wp:extent cx="2871470" cy="4166235"/>
            <wp:effectExtent l="0" t="0" r="5080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3E665" w14:textId="77777777" w:rsidR="002E3618" w:rsidRDefault="002E3618" w:rsidP="002E3618">
      <w:pPr>
        <w:rPr>
          <w:lang w:val="pt-BR"/>
        </w:rPr>
      </w:pPr>
    </w:p>
    <w:p w14:paraId="38B0C1FF" w14:textId="77777777" w:rsidR="002E3618" w:rsidRDefault="002E3618" w:rsidP="002E3618">
      <w:pPr>
        <w:rPr>
          <w:lang w:val="pt-BR"/>
        </w:rPr>
      </w:pPr>
    </w:p>
    <w:p w14:paraId="0EC3F05A" w14:textId="58B7344A" w:rsidR="002E3618" w:rsidRDefault="002E3618" w:rsidP="002E3618">
      <w:pPr>
        <w:rPr>
          <w:lang w:val="pt-BR"/>
        </w:rPr>
      </w:pPr>
    </w:p>
    <w:p w14:paraId="28E630D4" w14:textId="5FB562CD" w:rsidR="002E3618" w:rsidRDefault="002E3618" w:rsidP="002E3618">
      <w:pPr>
        <w:rPr>
          <w:lang w:val="pt-BR"/>
        </w:rPr>
      </w:pPr>
    </w:p>
    <w:p w14:paraId="7459A363" w14:textId="0B415267" w:rsidR="002E3618" w:rsidRDefault="002E3618" w:rsidP="002E3618">
      <w:pPr>
        <w:rPr>
          <w:lang w:val="pt-BR"/>
        </w:rPr>
      </w:pPr>
    </w:p>
    <w:p w14:paraId="3AB77BDA" w14:textId="77777777" w:rsidR="002E3618" w:rsidRDefault="002E3618" w:rsidP="002E3618">
      <w:pPr>
        <w:rPr>
          <w:lang w:val="pt-BR"/>
        </w:rPr>
      </w:pPr>
    </w:p>
    <w:p w14:paraId="0FB5C025" w14:textId="04CC7AC8" w:rsidR="002E3618" w:rsidRDefault="002E3618" w:rsidP="002E3618">
      <w:pPr>
        <w:rPr>
          <w:lang w:val="pt-BR"/>
        </w:rPr>
      </w:pPr>
    </w:p>
    <w:p w14:paraId="6C0D9CCE" w14:textId="77777777" w:rsidR="002E3618" w:rsidRDefault="002E3618" w:rsidP="002E3618">
      <w:pPr>
        <w:rPr>
          <w:lang w:val="pt-BR"/>
        </w:rPr>
      </w:pPr>
    </w:p>
    <w:p w14:paraId="430AFAEE" w14:textId="77777777" w:rsidR="002E3618" w:rsidRDefault="002E3618" w:rsidP="002E3618">
      <w:pPr>
        <w:rPr>
          <w:lang w:val="pt-BR"/>
        </w:rPr>
      </w:pPr>
    </w:p>
    <w:p w14:paraId="28959F5A" w14:textId="77777777" w:rsidR="00F001B7" w:rsidRDefault="00F001B7" w:rsidP="00F001B7">
      <w:pPr>
        <w:pStyle w:val="PargrafodaLista"/>
        <w:rPr>
          <w:lang w:val="pt-BR"/>
        </w:rPr>
      </w:pPr>
    </w:p>
    <w:p w14:paraId="51171128" w14:textId="77777777" w:rsidR="00F001B7" w:rsidRDefault="00F001B7" w:rsidP="00F001B7">
      <w:pPr>
        <w:pStyle w:val="PargrafodaLista"/>
        <w:rPr>
          <w:lang w:val="pt-BR"/>
        </w:rPr>
      </w:pPr>
    </w:p>
    <w:p w14:paraId="20142F05" w14:textId="77777777" w:rsidR="00F001B7" w:rsidRDefault="00F001B7" w:rsidP="00F001B7">
      <w:pPr>
        <w:pStyle w:val="PargrafodaLista"/>
        <w:rPr>
          <w:lang w:val="pt-BR"/>
        </w:rPr>
      </w:pPr>
    </w:p>
    <w:p w14:paraId="18D497AD" w14:textId="77777777" w:rsidR="00F001B7" w:rsidRDefault="00F001B7" w:rsidP="00F001B7">
      <w:pPr>
        <w:pStyle w:val="PargrafodaLista"/>
        <w:rPr>
          <w:lang w:val="pt-BR"/>
        </w:rPr>
      </w:pPr>
    </w:p>
    <w:p w14:paraId="4F91AD76" w14:textId="77777777" w:rsidR="00F001B7" w:rsidRDefault="00F001B7" w:rsidP="00F001B7">
      <w:pPr>
        <w:pStyle w:val="PargrafodaLista"/>
        <w:rPr>
          <w:lang w:val="pt-BR"/>
        </w:rPr>
      </w:pPr>
    </w:p>
    <w:p w14:paraId="17A8A17F" w14:textId="77777777" w:rsidR="00F001B7" w:rsidRDefault="00F001B7" w:rsidP="00F001B7">
      <w:pPr>
        <w:pStyle w:val="PargrafodaLista"/>
        <w:rPr>
          <w:lang w:val="pt-BR"/>
        </w:rPr>
      </w:pPr>
    </w:p>
    <w:p w14:paraId="5E1AE069" w14:textId="77777777" w:rsidR="00F001B7" w:rsidRDefault="00F001B7" w:rsidP="00F001B7">
      <w:pPr>
        <w:pStyle w:val="PargrafodaLista"/>
        <w:rPr>
          <w:lang w:val="pt-BR"/>
        </w:rPr>
      </w:pPr>
    </w:p>
    <w:p w14:paraId="0FC77838" w14:textId="77777777" w:rsidR="00F001B7" w:rsidRDefault="00F001B7" w:rsidP="00F001B7">
      <w:pPr>
        <w:pStyle w:val="PargrafodaLista"/>
        <w:rPr>
          <w:lang w:val="pt-BR"/>
        </w:rPr>
      </w:pPr>
    </w:p>
    <w:p w14:paraId="33DE7851" w14:textId="70611A48" w:rsidR="002E3618" w:rsidRDefault="002E3618" w:rsidP="002E361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RECEBE COMO ENTRADA O CIRCUITO DO RELÓGIO E O CIRCUITO DO ALARME, COM ISSO DE ACORDO COM </w:t>
      </w:r>
      <w:r w:rsidR="00895071">
        <w:rPr>
          <w:lang w:val="pt-BR"/>
        </w:rPr>
        <w:t xml:space="preserve">O SELETOR </w:t>
      </w:r>
      <w:r>
        <w:rPr>
          <w:lang w:val="pt-BR"/>
        </w:rPr>
        <w:t>“s</w:t>
      </w:r>
      <w:proofErr w:type="gramStart"/>
      <w:r>
        <w:rPr>
          <w:lang w:val="pt-BR"/>
        </w:rPr>
        <w:t xml:space="preserve">” </w:t>
      </w:r>
      <w:r w:rsidR="00895071">
        <w:rPr>
          <w:lang w:val="pt-BR"/>
        </w:rPr>
        <w:t>,</w:t>
      </w:r>
      <w:proofErr w:type="gramEnd"/>
      <w:r w:rsidR="00895071">
        <w:rPr>
          <w:lang w:val="pt-BR"/>
        </w:rPr>
        <w:t xml:space="preserve"> SE FOR = 0, IRA SELECIONAR O RELÓGIO, CASO CONTRARIO, IRA SELECIONAR O ALARME.</w:t>
      </w:r>
    </w:p>
    <w:p w14:paraId="0EEB208F" w14:textId="32613E5A" w:rsidR="00AB6C25" w:rsidRDefault="00AB6C25" w:rsidP="00AB6C25">
      <w:pPr>
        <w:pStyle w:val="PargrafodaLista"/>
        <w:rPr>
          <w:lang w:val="pt-BR"/>
        </w:rPr>
      </w:pPr>
    </w:p>
    <w:p w14:paraId="71A5CF05" w14:textId="50EC8B58" w:rsidR="00F001B7" w:rsidRPr="00F001B7" w:rsidRDefault="00481BB8" w:rsidP="007B351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3360" behindDoc="0" locked="0" layoutInCell="1" allowOverlap="1" wp14:anchorId="66AF502D" wp14:editId="02AC392D">
            <wp:simplePos x="0" y="0"/>
            <wp:positionH relativeFrom="margin">
              <wp:align>center</wp:align>
            </wp:positionH>
            <wp:positionV relativeFrom="margin">
              <wp:posOffset>293674</wp:posOffset>
            </wp:positionV>
            <wp:extent cx="3728720" cy="5434965"/>
            <wp:effectExtent l="0" t="0" r="508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C25">
        <w:rPr>
          <w:lang w:val="pt-BR"/>
        </w:rPr>
        <w:t>MAQUINAS DE ESTADOS:</w:t>
      </w:r>
    </w:p>
    <w:p w14:paraId="27BAD92F" w14:textId="49A4C37E" w:rsidR="00F001B7" w:rsidRDefault="00F001B7" w:rsidP="00F001B7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BOTÃO SELECT:</w:t>
      </w:r>
    </w:p>
    <w:p w14:paraId="38FC5245" w14:textId="11A61F30" w:rsidR="00F001B7" w:rsidRPr="007B3512" w:rsidRDefault="007B3512" w:rsidP="007B3512">
      <w:pPr>
        <w:pStyle w:val="PargrafodaLista"/>
        <w:numPr>
          <w:ilvl w:val="0"/>
          <w:numId w:val="36"/>
        </w:numPr>
        <w:rPr>
          <w:lang w:val="pt-BR"/>
        </w:rPr>
      </w:pPr>
      <w:r w:rsidRPr="007B3512">
        <w:rPr>
          <w:lang w:val="pt-BR"/>
        </w:rPr>
        <w:t>ESTADOS SEGUNDOS, MINUTOS, HORAS E NULL, RESPECTIVAMENTES REPRESENTADOS POR 00, 01, 10 E 11.</w:t>
      </w:r>
    </w:p>
    <w:p w14:paraId="4995B96C" w14:textId="2C8BD42D" w:rsidR="007B3512" w:rsidRPr="007B3512" w:rsidRDefault="007B3512" w:rsidP="007B3512">
      <w:pPr>
        <w:pStyle w:val="PargrafodaLista"/>
        <w:numPr>
          <w:ilvl w:val="0"/>
          <w:numId w:val="36"/>
        </w:numPr>
        <w:rPr>
          <w:lang w:val="pt-BR"/>
        </w:rPr>
      </w:pPr>
      <w:r w:rsidRPr="007B3512">
        <w:rPr>
          <w:lang w:val="pt-BR"/>
        </w:rPr>
        <w:t>COM DOIS DEMULTIPLEXADORES, OS TUNEIS ALTER1 E ALTER2 REPRESENTAM OS ESTADOS DE ALTERAÇÕES DO ESTADO MUDANÇA (“C”) OU DO ALARME(“A”).</w:t>
      </w:r>
    </w:p>
    <w:p w14:paraId="4974A97E" w14:textId="20240603" w:rsidR="007B3512" w:rsidRDefault="007B3512" w:rsidP="007B3512">
      <w:pPr>
        <w:pStyle w:val="PargrafodaLista"/>
        <w:numPr>
          <w:ilvl w:val="2"/>
          <w:numId w:val="29"/>
        </w:numPr>
        <w:rPr>
          <w:lang w:val="pt-BR"/>
        </w:rPr>
      </w:pPr>
      <w:r>
        <w:rPr>
          <w:lang w:val="pt-BR"/>
        </w:rPr>
        <w:t>BOTÃO MODE:</w:t>
      </w:r>
    </w:p>
    <w:p w14:paraId="014B6CBE" w14:textId="6D259A4D" w:rsidR="007B3512" w:rsidRDefault="007B3512" w:rsidP="007B351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REPRESENTA OS ESTADOS: RELOGIO, ALARME E MUDANÇA.</w:t>
      </w:r>
    </w:p>
    <w:p w14:paraId="4BC8B9A2" w14:textId="3AF8968A" w:rsidR="007B3512" w:rsidRPr="00481BB8" w:rsidRDefault="007B3512" w:rsidP="00481BB8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 xml:space="preserve">O “s” </w:t>
      </w:r>
      <w:r w:rsidR="00481BB8">
        <w:rPr>
          <w:lang w:val="pt-BR"/>
        </w:rPr>
        <w:t>TEM</w:t>
      </w:r>
      <w:r>
        <w:rPr>
          <w:lang w:val="pt-BR"/>
        </w:rPr>
        <w:t xml:space="preserve"> </w:t>
      </w:r>
      <w:r w:rsidR="00481BB8">
        <w:rPr>
          <w:lang w:val="pt-BR"/>
        </w:rPr>
        <w:t>LIGAMENTO</w:t>
      </w:r>
      <w:r>
        <w:rPr>
          <w:lang w:val="pt-BR"/>
        </w:rPr>
        <w:t xml:space="preserve"> </w:t>
      </w:r>
      <w:r w:rsidR="00481BB8">
        <w:rPr>
          <w:lang w:val="pt-BR"/>
        </w:rPr>
        <w:t>COM O ALARME</w:t>
      </w:r>
      <w:r>
        <w:rPr>
          <w:lang w:val="pt-BR"/>
        </w:rPr>
        <w:t xml:space="preserve">, </w:t>
      </w:r>
      <w:r w:rsidR="00481BB8">
        <w:rPr>
          <w:lang w:val="pt-BR"/>
        </w:rPr>
        <w:t>LOGO QUANDO</w:t>
      </w:r>
      <w:r>
        <w:rPr>
          <w:lang w:val="pt-BR"/>
        </w:rPr>
        <w:t xml:space="preserve"> </w:t>
      </w:r>
      <w:r w:rsidR="00481BB8" w:rsidRPr="00481BB8">
        <w:rPr>
          <w:lang w:val="pt-BR"/>
        </w:rPr>
        <w:t>ESTADO DO ALARME</w:t>
      </w:r>
      <w:r w:rsidR="004C3DDF">
        <w:rPr>
          <w:lang w:val="pt-BR"/>
        </w:rPr>
        <w:t xml:space="preserve"> “A”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FOR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IGUAL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A</w:t>
      </w:r>
      <w:r w:rsidRPr="00481BB8">
        <w:rPr>
          <w:lang w:val="pt-BR"/>
        </w:rPr>
        <w:t xml:space="preserve"> “1” </w:t>
      </w:r>
      <w:r w:rsidR="00481BB8" w:rsidRPr="00481BB8">
        <w:rPr>
          <w:lang w:val="pt-BR"/>
        </w:rPr>
        <w:t>O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RELÓGIO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IRA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SELECINAR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MODO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“ALARM”</w:t>
      </w:r>
      <w:r w:rsidRPr="00481BB8">
        <w:rPr>
          <w:lang w:val="pt-BR"/>
        </w:rPr>
        <w:t xml:space="preserve"> </w:t>
      </w:r>
      <w:r w:rsidR="00481BB8" w:rsidRPr="00481BB8">
        <w:rPr>
          <w:lang w:val="pt-BR"/>
        </w:rPr>
        <w:t>AUTOMATICAMENTE.</w:t>
      </w:r>
      <w:r w:rsidRPr="00481BB8">
        <w:rPr>
          <w:lang w:val="pt-BR"/>
        </w:rPr>
        <w:t xml:space="preserve"> </w:t>
      </w:r>
    </w:p>
    <w:p w14:paraId="3CAA112B" w14:textId="2365FFE2" w:rsidR="007B3512" w:rsidRDefault="007B3512" w:rsidP="007B351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DEMULTICOMPLEXADOR QUE RECEBE COMO SELETOR O ESTADO DO “MODE” E SELECIONA OU “ALTER1” OU “ALTER2” E ELE IRA ALTERAR TAL ESTADO DE ACORDO COM RESULTADO DO DEMULTICOMPLEXADOR</w:t>
      </w:r>
    </w:p>
    <w:p w14:paraId="112C6671" w14:textId="77777777" w:rsidR="0080762E" w:rsidRDefault="0080762E" w:rsidP="0080762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lastRenderedPageBreak/>
        <w:t>CIRCUITO ALARME:</w:t>
      </w:r>
    </w:p>
    <w:p w14:paraId="0656AD73" w14:textId="77777777" w:rsidR="0080762E" w:rsidRDefault="0080762E" w:rsidP="0080762E">
      <w:pPr>
        <w:rPr>
          <w:lang w:val="pt-BR"/>
        </w:rPr>
      </w:pPr>
    </w:p>
    <w:p w14:paraId="6FF545C4" w14:textId="77777777" w:rsidR="0080762E" w:rsidRDefault="0080762E" w:rsidP="0080762E">
      <w:pPr>
        <w:rPr>
          <w:lang w:val="pt-BR"/>
        </w:rPr>
      </w:pPr>
    </w:p>
    <w:p w14:paraId="3A3BD63C" w14:textId="77777777" w:rsidR="0080762E" w:rsidRDefault="0080762E" w:rsidP="0080762E">
      <w:pPr>
        <w:rPr>
          <w:lang w:val="pt-BR"/>
        </w:rPr>
      </w:pPr>
    </w:p>
    <w:p w14:paraId="4084398D" w14:textId="77777777" w:rsidR="0080762E" w:rsidRDefault="0080762E" w:rsidP="0080762E">
      <w:pPr>
        <w:rPr>
          <w:lang w:val="pt-BR"/>
        </w:rPr>
      </w:pPr>
    </w:p>
    <w:p w14:paraId="4CF9D9B8" w14:textId="77777777" w:rsidR="0080762E" w:rsidRDefault="0080762E" w:rsidP="0080762E">
      <w:pPr>
        <w:rPr>
          <w:lang w:val="pt-BR"/>
        </w:rPr>
      </w:pPr>
    </w:p>
    <w:p w14:paraId="4604FF53" w14:textId="77777777" w:rsidR="0080762E" w:rsidRDefault="0080762E" w:rsidP="0080762E">
      <w:pPr>
        <w:rPr>
          <w:lang w:val="pt-BR"/>
        </w:rPr>
      </w:pPr>
    </w:p>
    <w:p w14:paraId="1CF7DA03" w14:textId="77777777" w:rsidR="0080762E" w:rsidRDefault="0080762E" w:rsidP="0080762E">
      <w:pPr>
        <w:rPr>
          <w:lang w:val="pt-BR"/>
        </w:rPr>
      </w:pPr>
    </w:p>
    <w:p w14:paraId="44D15090" w14:textId="77777777" w:rsidR="0080762E" w:rsidRDefault="0080762E" w:rsidP="0080762E">
      <w:pPr>
        <w:rPr>
          <w:lang w:val="pt-BR"/>
        </w:rPr>
      </w:pPr>
    </w:p>
    <w:p w14:paraId="559CC6DF" w14:textId="186F7367" w:rsidR="00CE38CC" w:rsidRDefault="0080762E" w:rsidP="0080762E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4384" behindDoc="0" locked="0" layoutInCell="1" allowOverlap="1" wp14:anchorId="630B5E51" wp14:editId="390BFC1C">
            <wp:simplePos x="0" y="0"/>
            <wp:positionH relativeFrom="margin">
              <wp:posOffset>1144270</wp:posOffset>
            </wp:positionH>
            <wp:positionV relativeFrom="margin">
              <wp:posOffset>297815</wp:posOffset>
            </wp:positionV>
            <wp:extent cx="2466975" cy="24288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CIRCUITO FEIT</w:t>
      </w:r>
      <w:r w:rsidR="00481BB8">
        <w:rPr>
          <w:lang w:val="pt-BR"/>
        </w:rPr>
        <w:t>O</w:t>
      </w:r>
      <w:r>
        <w:rPr>
          <w:lang w:val="pt-BR"/>
        </w:rPr>
        <w:t xml:space="preserve"> COM 6 COMPARADORES QUE COMPARA AS ENTRADAS DO RELOGIO E DO ALARME, COM ISSO AS SAÍDAS</w:t>
      </w:r>
      <w:r w:rsidR="00481BB8">
        <w:rPr>
          <w:lang w:val="pt-BR"/>
        </w:rPr>
        <w:t xml:space="preserve"> SÃO</w:t>
      </w:r>
      <w:r>
        <w:rPr>
          <w:lang w:val="pt-BR"/>
        </w:rPr>
        <w:t xml:space="preserve"> </w:t>
      </w:r>
      <w:r w:rsidR="00481BB8">
        <w:rPr>
          <w:lang w:val="pt-BR"/>
        </w:rPr>
        <w:t>L</w:t>
      </w:r>
      <w:r>
        <w:rPr>
          <w:lang w:val="pt-BR"/>
        </w:rPr>
        <w:t xml:space="preserve">IGADAS A UMA PORTA AND QUE ATIVA O </w:t>
      </w:r>
      <w:r w:rsidR="00481BB8">
        <w:rPr>
          <w:lang w:val="pt-BR"/>
        </w:rPr>
        <w:t>“</w:t>
      </w:r>
      <w:r>
        <w:rPr>
          <w:lang w:val="pt-BR"/>
        </w:rPr>
        <w:t>ALARM</w:t>
      </w:r>
      <w:r w:rsidR="00481BB8">
        <w:rPr>
          <w:lang w:val="pt-BR"/>
        </w:rPr>
        <w:t>"</w:t>
      </w:r>
      <w:r>
        <w:rPr>
          <w:lang w:val="pt-BR"/>
        </w:rPr>
        <w:t>.</w:t>
      </w:r>
    </w:p>
    <w:p w14:paraId="5639B09D" w14:textId="075E2563" w:rsidR="0080762E" w:rsidRDefault="0080762E" w:rsidP="0080762E">
      <w:pPr>
        <w:pStyle w:val="PargrafodaLista"/>
        <w:rPr>
          <w:lang w:val="pt-BR"/>
        </w:rPr>
      </w:pPr>
    </w:p>
    <w:p w14:paraId="261618D9" w14:textId="7443D060" w:rsidR="0080762E" w:rsidRDefault="0080762E" w:rsidP="0080762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BOTÃO PAUSE:</w:t>
      </w:r>
    </w:p>
    <w:p w14:paraId="3247F0C2" w14:textId="0C9CA783" w:rsidR="0080762E" w:rsidRDefault="006B6271" w:rsidP="0080762E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775C67E5" wp14:editId="5F78F65C">
            <wp:simplePos x="0" y="0"/>
            <wp:positionH relativeFrom="margin">
              <wp:align>center</wp:align>
            </wp:positionH>
            <wp:positionV relativeFrom="margin">
              <wp:posOffset>4101465</wp:posOffset>
            </wp:positionV>
            <wp:extent cx="2949575" cy="2114550"/>
            <wp:effectExtent l="0" t="0" r="317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099C2" w14:textId="70DDEB66" w:rsidR="0080762E" w:rsidRDefault="0080762E" w:rsidP="0080762E">
      <w:pPr>
        <w:rPr>
          <w:lang w:val="pt-BR"/>
        </w:rPr>
      </w:pPr>
    </w:p>
    <w:p w14:paraId="72B8ED0D" w14:textId="3B6B0448" w:rsidR="0080762E" w:rsidRDefault="0080762E" w:rsidP="0080762E">
      <w:pPr>
        <w:rPr>
          <w:lang w:val="pt-BR"/>
        </w:rPr>
      </w:pPr>
    </w:p>
    <w:p w14:paraId="1390220A" w14:textId="1B7691FB" w:rsidR="0080762E" w:rsidRDefault="0080762E" w:rsidP="0080762E">
      <w:pPr>
        <w:rPr>
          <w:lang w:val="pt-BR"/>
        </w:rPr>
      </w:pPr>
    </w:p>
    <w:p w14:paraId="2ECB1470" w14:textId="3FDBE6C0" w:rsidR="0080762E" w:rsidRDefault="0080762E" w:rsidP="0080762E">
      <w:pPr>
        <w:rPr>
          <w:lang w:val="pt-BR"/>
        </w:rPr>
      </w:pPr>
    </w:p>
    <w:p w14:paraId="72303A53" w14:textId="3F3A758B" w:rsidR="0080762E" w:rsidRDefault="0080762E" w:rsidP="0080762E">
      <w:pPr>
        <w:rPr>
          <w:lang w:val="pt-BR"/>
        </w:rPr>
      </w:pPr>
    </w:p>
    <w:p w14:paraId="40BC24D8" w14:textId="0CDE5A06" w:rsidR="0080762E" w:rsidRDefault="0080762E" w:rsidP="0080762E">
      <w:pPr>
        <w:rPr>
          <w:lang w:val="pt-BR"/>
        </w:rPr>
      </w:pPr>
    </w:p>
    <w:p w14:paraId="49304CB4" w14:textId="5CFB7BE4" w:rsidR="0080762E" w:rsidRDefault="0080762E" w:rsidP="0080762E">
      <w:pPr>
        <w:rPr>
          <w:lang w:val="pt-BR"/>
        </w:rPr>
      </w:pPr>
    </w:p>
    <w:p w14:paraId="651EF1B8" w14:textId="77777777" w:rsidR="00481BB8" w:rsidRPr="00481BB8" w:rsidRDefault="00481BB8" w:rsidP="00481BB8">
      <w:pPr>
        <w:rPr>
          <w:lang w:val="pt-BR"/>
        </w:rPr>
      </w:pPr>
    </w:p>
    <w:p w14:paraId="36CCC640" w14:textId="160551C7" w:rsidR="0080762E" w:rsidRDefault="0080762E" w:rsidP="0080762E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MAQUINA QUE REPRESENTA OS ESTADOS 0 E 1, REFERENTE AO BOTÃO PAUSE QUE TEM COMO RESPECTIVOS ESTADOS LIGADO E DESLIGADO.</w:t>
      </w:r>
    </w:p>
    <w:p w14:paraId="1B164AFA" w14:textId="4987A74B" w:rsidR="0080762E" w:rsidRDefault="0080762E" w:rsidP="0080762E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DOIS MULTICOMPLEXADORES, O PRIMEIRO CONTROLA A ENTRADA DO CLOCK, SE O ESTADO PAUSE FOR = 1, VAI SELECIONAR A CONSTANTE DE VALOR 0, CASO CONTRARIO, O RELOGIO IRA RODAR NORMALMENTE.</w:t>
      </w:r>
    </w:p>
    <w:p w14:paraId="7429D38A" w14:textId="2C3210D4" w:rsidR="0080762E" w:rsidRDefault="0080762E" w:rsidP="0080762E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O SEGUNDO MULTICOMPLE</w:t>
      </w:r>
      <w:r w:rsidR="00481BB8">
        <w:rPr>
          <w:lang w:val="pt-BR"/>
        </w:rPr>
        <w:t>X</w:t>
      </w:r>
      <w:r>
        <w:rPr>
          <w:lang w:val="pt-BR"/>
        </w:rPr>
        <w:t xml:space="preserve">ADOR, CONTROLA O ALARME, SE O BOTÃO PAUSE FOR = 1, IRA SELECIONAR INDEPENDENTIMENTE DO SISTEMA DE ALARME, </w:t>
      </w:r>
      <w:r w:rsidR="00481BB8">
        <w:rPr>
          <w:lang w:val="pt-BR"/>
        </w:rPr>
        <w:t xml:space="preserve">QUE </w:t>
      </w:r>
      <w:r>
        <w:rPr>
          <w:lang w:val="pt-BR"/>
        </w:rPr>
        <w:t>IRA DESLIGAR O LED DO “ALARM”.</w:t>
      </w:r>
    </w:p>
    <w:p w14:paraId="6D851525" w14:textId="68C891AD" w:rsidR="006B6271" w:rsidRDefault="006B6271" w:rsidP="006B6271">
      <w:pPr>
        <w:pStyle w:val="Ttulo1"/>
        <w:numPr>
          <w:ilvl w:val="0"/>
          <w:numId w:val="16"/>
        </w:num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6432" behindDoc="0" locked="0" layoutInCell="1" allowOverlap="1" wp14:anchorId="0A922674" wp14:editId="607EE58A">
            <wp:simplePos x="0" y="0"/>
            <wp:positionH relativeFrom="margin">
              <wp:align>center</wp:align>
            </wp:positionH>
            <wp:positionV relativeFrom="margin">
              <wp:posOffset>857664</wp:posOffset>
            </wp:positionV>
            <wp:extent cx="6735143" cy="4032000"/>
            <wp:effectExtent l="0" t="0" r="889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43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 CIRCUITO FINAL, SIMULADOR DE UM RELÓGIO DIGITAL:</w:t>
      </w:r>
    </w:p>
    <w:p w14:paraId="06D5B450" w14:textId="44C05B25" w:rsidR="006B6271" w:rsidRPr="006B6271" w:rsidRDefault="006B6271" w:rsidP="006B6271">
      <w:pPr>
        <w:rPr>
          <w:lang w:val="pt-BR"/>
        </w:rPr>
      </w:pPr>
    </w:p>
    <w:p w14:paraId="62E380F0" w14:textId="6FEB4098" w:rsidR="006B6271" w:rsidRPr="006B6271" w:rsidRDefault="006B6271" w:rsidP="006B6271">
      <w:pPr>
        <w:rPr>
          <w:lang w:val="pt-BR"/>
        </w:rPr>
      </w:pPr>
    </w:p>
    <w:p w14:paraId="17BC6D0F" w14:textId="4ED13851" w:rsidR="006B6271" w:rsidRPr="0080762E" w:rsidRDefault="006B6271" w:rsidP="006B6271">
      <w:pPr>
        <w:pStyle w:val="PargrafodaLista"/>
        <w:ind w:left="1440"/>
        <w:rPr>
          <w:lang w:val="pt-BR"/>
        </w:rPr>
      </w:pPr>
    </w:p>
    <w:sectPr w:rsidR="006B6271" w:rsidRPr="0080762E" w:rsidSect="0089714F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3B193" w14:textId="77777777" w:rsidR="00FB6A9B" w:rsidRDefault="00FB6A9B" w:rsidP="00C6554A">
      <w:pPr>
        <w:spacing w:before="0" w:after="0" w:line="240" w:lineRule="auto"/>
      </w:pPr>
      <w:r>
        <w:separator/>
      </w:r>
    </w:p>
  </w:endnote>
  <w:endnote w:type="continuationSeparator" w:id="0">
    <w:p w14:paraId="0627B754" w14:textId="77777777" w:rsidR="00FB6A9B" w:rsidRDefault="00FB6A9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28A3" w14:textId="77777777" w:rsidR="00033A12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150FC" w14:textId="77777777" w:rsidR="00FB6A9B" w:rsidRDefault="00FB6A9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8016D3" w14:textId="77777777" w:rsidR="00FB6A9B" w:rsidRDefault="00FB6A9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B1A97"/>
    <w:multiLevelType w:val="hybridMultilevel"/>
    <w:tmpl w:val="A99C6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F12F86"/>
    <w:multiLevelType w:val="hybridMultilevel"/>
    <w:tmpl w:val="9A262942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21F00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F469BB"/>
    <w:multiLevelType w:val="hybridMultilevel"/>
    <w:tmpl w:val="143CC5A4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2B62CE"/>
    <w:multiLevelType w:val="hybridMultilevel"/>
    <w:tmpl w:val="8376A7A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54BD5"/>
    <w:multiLevelType w:val="hybridMultilevel"/>
    <w:tmpl w:val="51266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A0ADC"/>
    <w:multiLevelType w:val="hybridMultilevel"/>
    <w:tmpl w:val="9FE2518A"/>
    <w:lvl w:ilvl="0" w:tplc="0416001B">
      <w:start w:val="1"/>
      <w:numFmt w:val="low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686108D"/>
    <w:multiLevelType w:val="hybridMultilevel"/>
    <w:tmpl w:val="09F68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944FA"/>
    <w:multiLevelType w:val="hybridMultilevel"/>
    <w:tmpl w:val="E3F6FA7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F226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46242B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9B45AD6"/>
    <w:multiLevelType w:val="hybridMultilevel"/>
    <w:tmpl w:val="739A6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5C55CF"/>
    <w:multiLevelType w:val="hybridMultilevel"/>
    <w:tmpl w:val="5C50F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579D6"/>
    <w:multiLevelType w:val="hybridMultilevel"/>
    <w:tmpl w:val="98824B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AB123B"/>
    <w:multiLevelType w:val="hybridMultilevel"/>
    <w:tmpl w:val="690A3E9E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DA13B9"/>
    <w:multiLevelType w:val="hybridMultilevel"/>
    <w:tmpl w:val="91D41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96BE4"/>
    <w:multiLevelType w:val="hybridMultilevel"/>
    <w:tmpl w:val="38FCA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F3D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FF4CD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4683189"/>
    <w:multiLevelType w:val="hybridMultilevel"/>
    <w:tmpl w:val="435A363E"/>
    <w:lvl w:ilvl="0" w:tplc="0416001B">
      <w:start w:val="1"/>
      <w:numFmt w:val="lowerRoman"/>
      <w:lvlText w:val="%1."/>
      <w:lvlJc w:val="righ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1300242"/>
    <w:multiLevelType w:val="hybridMultilevel"/>
    <w:tmpl w:val="690A3E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5D244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9F0441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E4740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6639020">
    <w:abstractNumId w:val="9"/>
  </w:num>
  <w:num w:numId="2" w16cid:durableId="1588155936">
    <w:abstractNumId w:val="8"/>
  </w:num>
  <w:num w:numId="3" w16cid:durableId="1298029240">
    <w:abstractNumId w:val="8"/>
  </w:num>
  <w:num w:numId="4" w16cid:durableId="794253430">
    <w:abstractNumId w:val="9"/>
  </w:num>
  <w:num w:numId="5" w16cid:durableId="790591250">
    <w:abstractNumId w:val="24"/>
  </w:num>
  <w:num w:numId="6" w16cid:durableId="665595972">
    <w:abstractNumId w:val="10"/>
  </w:num>
  <w:num w:numId="7" w16cid:durableId="520780930">
    <w:abstractNumId w:val="14"/>
  </w:num>
  <w:num w:numId="8" w16cid:durableId="1212427797">
    <w:abstractNumId w:val="7"/>
  </w:num>
  <w:num w:numId="9" w16cid:durableId="1604723571">
    <w:abstractNumId w:val="6"/>
  </w:num>
  <w:num w:numId="10" w16cid:durableId="824736990">
    <w:abstractNumId w:val="5"/>
  </w:num>
  <w:num w:numId="11" w16cid:durableId="1815490839">
    <w:abstractNumId w:val="4"/>
  </w:num>
  <w:num w:numId="12" w16cid:durableId="1401368160">
    <w:abstractNumId w:val="3"/>
  </w:num>
  <w:num w:numId="13" w16cid:durableId="615603310">
    <w:abstractNumId w:val="2"/>
  </w:num>
  <w:num w:numId="14" w16cid:durableId="1416247268">
    <w:abstractNumId w:val="1"/>
  </w:num>
  <w:num w:numId="15" w16cid:durableId="533226976">
    <w:abstractNumId w:val="0"/>
  </w:num>
  <w:num w:numId="16" w16cid:durableId="2053000459">
    <w:abstractNumId w:val="29"/>
  </w:num>
  <w:num w:numId="17" w16cid:durableId="122502755">
    <w:abstractNumId w:val="19"/>
  </w:num>
  <w:num w:numId="18" w16cid:durableId="2146045436">
    <w:abstractNumId w:val="23"/>
  </w:num>
  <w:num w:numId="19" w16cid:durableId="794517775">
    <w:abstractNumId w:val="26"/>
  </w:num>
  <w:num w:numId="20" w16cid:durableId="1384133944">
    <w:abstractNumId w:val="11"/>
  </w:num>
  <w:num w:numId="21" w16cid:durableId="880824155">
    <w:abstractNumId w:val="25"/>
  </w:num>
  <w:num w:numId="22" w16cid:durableId="1651014085">
    <w:abstractNumId w:val="28"/>
  </w:num>
  <w:num w:numId="23" w16cid:durableId="2071729671">
    <w:abstractNumId w:val="17"/>
  </w:num>
  <w:num w:numId="24" w16cid:durableId="341006588">
    <w:abstractNumId w:val="36"/>
  </w:num>
  <w:num w:numId="25" w16cid:durableId="193999424">
    <w:abstractNumId w:val="13"/>
  </w:num>
  <w:num w:numId="26" w16cid:durableId="1766030160">
    <w:abstractNumId w:val="35"/>
  </w:num>
  <w:num w:numId="27" w16cid:durableId="569848123">
    <w:abstractNumId w:val="31"/>
  </w:num>
  <w:num w:numId="28" w16cid:durableId="1772630540">
    <w:abstractNumId w:val="21"/>
  </w:num>
  <w:num w:numId="29" w16cid:durableId="868224770">
    <w:abstractNumId w:val="34"/>
  </w:num>
  <w:num w:numId="30" w16cid:durableId="1070883925">
    <w:abstractNumId w:val="30"/>
  </w:num>
  <w:num w:numId="31" w16cid:durableId="575630554">
    <w:abstractNumId w:val="22"/>
  </w:num>
  <w:num w:numId="32" w16cid:durableId="344594956">
    <w:abstractNumId w:val="32"/>
  </w:num>
  <w:num w:numId="33" w16cid:durableId="2101679982">
    <w:abstractNumId w:val="18"/>
  </w:num>
  <w:num w:numId="34" w16cid:durableId="1174372347">
    <w:abstractNumId w:val="16"/>
  </w:num>
  <w:num w:numId="35" w16cid:durableId="1928267096">
    <w:abstractNumId w:val="20"/>
  </w:num>
  <w:num w:numId="36" w16cid:durableId="1171531918">
    <w:abstractNumId w:val="12"/>
  </w:num>
  <w:num w:numId="37" w16cid:durableId="801119450">
    <w:abstractNumId w:val="15"/>
  </w:num>
  <w:num w:numId="38" w16cid:durableId="2099326467">
    <w:abstractNumId w:val="27"/>
  </w:num>
  <w:num w:numId="39" w16cid:durableId="10237475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0"/>
    <w:rsid w:val="00033A12"/>
    <w:rsid w:val="00044F13"/>
    <w:rsid w:val="001227AD"/>
    <w:rsid w:val="00133CEF"/>
    <w:rsid w:val="00157754"/>
    <w:rsid w:val="001655FF"/>
    <w:rsid w:val="001D24ED"/>
    <w:rsid w:val="002554CD"/>
    <w:rsid w:val="00293B83"/>
    <w:rsid w:val="002B4294"/>
    <w:rsid w:val="002B5D8A"/>
    <w:rsid w:val="002E3618"/>
    <w:rsid w:val="00333D0D"/>
    <w:rsid w:val="00481BB8"/>
    <w:rsid w:val="004C049F"/>
    <w:rsid w:val="004C3DDF"/>
    <w:rsid w:val="005000E2"/>
    <w:rsid w:val="005330D0"/>
    <w:rsid w:val="005C0E40"/>
    <w:rsid w:val="005F3810"/>
    <w:rsid w:val="006A3CE7"/>
    <w:rsid w:val="006B6271"/>
    <w:rsid w:val="00737500"/>
    <w:rsid w:val="007B3512"/>
    <w:rsid w:val="007E6803"/>
    <w:rsid w:val="0080762E"/>
    <w:rsid w:val="008637A2"/>
    <w:rsid w:val="00895071"/>
    <w:rsid w:val="0089714F"/>
    <w:rsid w:val="009F5487"/>
    <w:rsid w:val="00A1275D"/>
    <w:rsid w:val="00A14BDC"/>
    <w:rsid w:val="00AB6C25"/>
    <w:rsid w:val="00AC06F6"/>
    <w:rsid w:val="00AF4CB7"/>
    <w:rsid w:val="00B6151D"/>
    <w:rsid w:val="00C16A8C"/>
    <w:rsid w:val="00C6554A"/>
    <w:rsid w:val="00C920CE"/>
    <w:rsid w:val="00CC3EC7"/>
    <w:rsid w:val="00CE38CC"/>
    <w:rsid w:val="00D50B51"/>
    <w:rsid w:val="00D6605F"/>
    <w:rsid w:val="00DB71C8"/>
    <w:rsid w:val="00DD284E"/>
    <w:rsid w:val="00ED7C44"/>
    <w:rsid w:val="00F001B7"/>
    <w:rsid w:val="00F069B0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F4C13"/>
  <w15:chartTrackingRefBased/>
  <w15:docId w15:val="{5694FD2C-2B0E-4075-AB8C-834E4F4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7E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</Template>
  <TotalTime>1</TotalTime>
  <Pages>8</Pages>
  <Words>428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2</cp:revision>
  <dcterms:created xsi:type="dcterms:W3CDTF">2025-02-28T01:43:00Z</dcterms:created>
  <dcterms:modified xsi:type="dcterms:W3CDTF">2025-02-28T01:43:00Z</dcterms:modified>
</cp:coreProperties>
</file>